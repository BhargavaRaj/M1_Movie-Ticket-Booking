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89D0" w14:textId="77777777" w:rsidR="00D246FB" w:rsidRDefault="00D246FB" w:rsidP="00D246FB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 xml:space="preserve">Report – </w:t>
      </w:r>
      <w:r>
        <w:rPr>
          <w:rFonts w:ascii="Arial" w:hAnsi="Arial" w:cs="Arial"/>
          <w:sz w:val="56"/>
          <w:lang w:val="en-IN"/>
        </w:rPr>
        <w:t>Movie Ticket Booking</w:t>
      </w:r>
    </w:p>
    <w:p w14:paraId="2AF41FBE" w14:textId="23D8A55D" w:rsidR="00340EC2" w:rsidRDefault="00373F1E" w:rsidP="00D246FB">
      <w:pPr>
        <w:tabs>
          <w:tab w:val="left" w:pos="9630"/>
        </w:tabs>
        <w:ind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6192" behindDoc="0" locked="0" layoutInCell="1" allowOverlap="1" wp14:anchorId="495F7B25" wp14:editId="7E1A25DD">
            <wp:simplePos x="0" y="0"/>
            <wp:positionH relativeFrom="page">
              <wp:posOffset>8549640</wp:posOffset>
            </wp:positionH>
            <wp:positionV relativeFrom="paragraph">
              <wp:posOffset>-2287270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BEBF6" w14:textId="77777777" w:rsidR="00D246FB" w:rsidRDefault="00D246FB">
      <w:pPr>
        <w:ind w:firstLine="0"/>
        <w:rPr>
          <w:rFonts w:ascii="Arial" w:hAnsi="Arial" w:cs="Arial"/>
          <w:b/>
          <w:bCs/>
          <w:sz w:val="32"/>
          <w:szCs w:val="24"/>
        </w:rPr>
      </w:pPr>
    </w:p>
    <w:tbl>
      <w:tblPr>
        <w:tblpPr w:leftFromText="180" w:rightFromText="180" w:vertAnchor="page" w:horzAnchor="margin" w:tblpY="282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86"/>
        <w:gridCol w:w="1338"/>
        <w:gridCol w:w="1780"/>
        <w:gridCol w:w="1619"/>
        <w:gridCol w:w="1904"/>
        <w:gridCol w:w="2685"/>
      </w:tblGrid>
      <w:tr w:rsidR="00D246FB" w14:paraId="10757EA4" w14:textId="77777777" w:rsidTr="00C24359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13DD5D42" w14:textId="1405BD1E" w:rsidR="00D246FB" w:rsidRDefault="00231DF5" w:rsidP="00D246F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S.NO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2E4F6912" w14:textId="77777777" w:rsidR="00D246FB" w:rsidRDefault="00D246FB" w:rsidP="00D246F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377EA4F1" w14:textId="77777777" w:rsidR="00D246FB" w:rsidRDefault="00D246FB" w:rsidP="00D246F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108A7D62" w14:textId="77777777" w:rsidR="00D246FB" w:rsidRDefault="00D246FB" w:rsidP="00D246FB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2BF8C52F" w14:textId="77777777" w:rsidR="00D246FB" w:rsidRDefault="00D246FB" w:rsidP="00D246F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01B178D7" w14:textId="77777777" w:rsidR="00D246FB" w:rsidRDefault="00D246FB" w:rsidP="00D246FB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D246FB" w14:paraId="17469B22" w14:textId="77777777" w:rsidTr="00C24359">
        <w:trPr>
          <w:cantSplit/>
          <w:trHeight w:val="1685"/>
        </w:trPr>
        <w:tc>
          <w:tcPr>
            <w:tcW w:w="478" w:type="pct"/>
            <w:vAlign w:val="center"/>
          </w:tcPr>
          <w:p w14:paraId="06880558" w14:textId="77777777" w:rsidR="00D246FB" w:rsidRDefault="00D246FB" w:rsidP="00D246FB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2B41A815" w14:textId="77777777" w:rsidR="00D246FB" w:rsidRDefault="00D246FB" w:rsidP="00D246FB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03/04/2022</w:t>
            </w:r>
          </w:p>
        </w:tc>
        <w:tc>
          <w:tcPr>
            <w:tcW w:w="863" w:type="pct"/>
            <w:vAlign w:val="center"/>
          </w:tcPr>
          <w:p w14:paraId="10DA006E" w14:textId="77777777" w:rsidR="00D246FB" w:rsidRDefault="00D246FB" w:rsidP="00D246FB">
            <w:pPr>
              <w:pStyle w:val="TableText"/>
              <w:spacing w:after="0"/>
              <w:ind w:left="-54" w:firstLine="5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Edubilli Bhargava Raja</w:t>
            </w:r>
          </w:p>
        </w:tc>
        <w:tc>
          <w:tcPr>
            <w:tcW w:w="785" w:type="pct"/>
            <w:vAlign w:val="center"/>
          </w:tcPr>
          <w:p w14:paraId="164F246D" w14:textId="77777777" w:rsidR="00D246FB" w:rsidRDefault="00D246FB" w:rsidP="00D246FB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535205E" w14:textId="77777777" w:rsidR="00D246FB" w:rsidRDefault="00D246FB" w:rsidP="00D246FB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227ADE3" w14:textId="77777777" w:rsidR="00D246FB" w:rsidRDefault="00D246FB" w:rsidP="00D246FB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3BB22E22" w14:textId="77777777" w:rsidR="00340EC2" w:rsidRDefault="00340EC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3DA0AF3C" w14:textId="77777777" w:rsidR="00340EC2" w:rsidRDefault="00340EC2">
      <w:pPr>
        <w:pStyle w:val="TOCHeading1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 w14:paraId="586F6551" w14:textId="77777777" w:rsidR="00340EC2" w:rsidRDefault="00340EC2">
      <w:pPr>
        <w:pStyle w:val="TOCHeading1"/>
        <w:jc w:val="center"/>
        <w:rPr>
          <w:rFonts w:ascii="Arial" w:hAnsi="Arial" w:cs="Arial"/>
        </w:rPr>
      </w:pPr>
    </w:p>
    <w:p w14:paraId="448EAA12" w14:textId="77777777" w:rsidR="00340EC2" w:rsidRDefault="00340EC2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301F3F9E" w14:textId="77777777" w:rsidR="00340EC2" w:rsidRDefault="00340EC2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D86A63" w14:textId="77777777" w:rsidR="00340EC2" w:rsidRDefault="00340EC2">
          <w:pPr>
            <w:pStyle w:val="TOCHeading1"/>
          </w:pPr>
        </w:p>
        <w:p w14:paraId="3E763793" w14:textId="77777777" w:rsidR="00340EC2" w:rsidRDefault="00231DF5"/>
      </w:sdtContent>
    </w:sdt>
    <w:p w14:paraId="583ED38C" w14:textId="77777777" w:rsidR="00340EC2" w:rsidRDefault="00340EC2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7D469732" w14:textId="77777777" w:rsidR="00340EC2" w:rsidRDefault="00340EC2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1823443D" w14:textId="77777777" w:rsidR="00340EC2" w:rsidRDefault="00340EC2"/>
    <w:p w14:paraId="1BFDA15E" w14:textId="77777777" w:rsidR="00340EC2" w:rsidRDefault="00340EC2"/>
    <w:bookmarkEnd w:id="0"/>
    <w:bookmarkEnd w:id="1"/>
    <w:bookmarkEnd w:id="2"/>
    <w:bookmarkEnd w:id="3"/>
    <w:p w14:paraId="6C245861" w14:textId="77777777" w:rsidR="00340EC2" w:rsidRDefault="00340EC2"/>
    <w:sectPr w:rsidR="00340EC2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129DD" w14:textId="77777777" w:rsidR="00373F1E" w:rsidRDefault="00373F1E">
      <w:r>
        <w:separator/>
      </w:r>
    </w:p>
  </w:endnote>
  <w:endnote w:type="continuationSeparator" w:id="0">
    <w:p w14:paraId="2AD57FB4" w14:textId="77777777" w:rsidR="00373F1E" w:rsidRDefault="0037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1194" w14:textId="77777777" w:rsidR="00340EC2" w:rsidRDefault="00340EC2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340EC2" w14:paraId="3442CC2E" w14:textId="77777777">
      <w:tc>
        <w:tcPr>
          <w:tcW w:w="3960" w:type="dxa"/>
        </w:tcPr>
        <w:p w14:paraId="0CE646E4" w14:textId="0148FDAD" w:rsidR="00340EC2" w:rsidRDefault="00340EC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130" w:type="dxa"/>
        </w:tcPr>
        <w:p w14:paraId="793A506C" w14:textId="13070A06" w:rsidR="00340EC2" w:rsidRDefault="00340EC2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p w14:paraId="4D2C36E5" w14:textId="353429F4" w:rsidR="00340EC2" w:rsidRDefault="00340EC2">
          <w:pPr>
            <w:pStyle w:val="Footer"/>
            <w:ind w:firstLine="0"/>
            <w:rPr>
              <w:b/>
              <w:sz w:val="20"/>
              <w:szCs w:val="20"/>
            </w:rPr>
          </w:pPr>
        </w:p>
      </w:tc>
    </w:tr>
  </w:tbl>
  <w:p w14:paraId="019FC427" w14:textId="77777777" w:rsidR="00340EC2" w:rsidRDefault="00340EC2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3C477" w14:textId="77777777" w:rsidR="00373F1E" w:rsidRDefault="00373F1E">
      <w:r>
        <w:separator/>
      </w:r>
    </w:p>
  </w:footnote>
  <w:footnote w:type="continuationSeparator" w:id="0">
    <w:p w14:paraId="7E1D44B9" w14:textId="77777777" w:rsidR="00373F1E" w:rsidRDefault="00373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93BEB" w14:textId="77777777" w:rsidR="00340EC2" w:rsidRDefault="00340EC2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340EC2" w14:paraId="48813F3F" w14:textId="77777777" w:rsidTr="00D246FB">
      <w:trPr>
        <w:trHeight w:val="68"/>
      </w:trPr>
      <w:tc>
        <w:tcPr>
          <w:tcW w:w="6768" w:type="dxa"/>
        </w:tcPr>
        <w:p w14:paraId="740C94E3" w14:textId="3B53F2B0" w:rsidR="00340EC2" w:rsidRDefault="00340EC2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  <w:tc>
        <w:tcPr>
          <w:tcW w:w="2808" w:type="dxa"/>
        </w:tcPr>
        <w:p w14:paraId="21B8C599" w14:textId="1B398248" w:rsidR="00340EC2" w:rsidRDefault="00340EC2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164245D" w14:textId="77777777" w:rsidR="00340EC2" w:rsidRDefault="00340EC2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95B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1DF5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0EC2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3F1E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359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46FB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  <w14:docId w14:val="5D0ACBA5"/>
  <w15:docId w15:val="{AE244403-FB80-4201-8F95-6CC83453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nhideWhenUsed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ogoText">
    <w:name w:val="LogoText"/>
    <w:basedOn w:val="CommentText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lletL1">
    <w:name w:val="Bullet_L1"/>
    <w:basedOn w:val="Normal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D317ED7-826B-48C9-8F09-C80DD662D7B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AF838462-EAEF-497C-83FD-D6A94220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Bhargava Raja Edubilli</cp:lastModifiedBy>
  <cp:revision>4</cp:revision>
  <cp:lastPrinted>2014-03-29T07:34:00Z</cp:lastPrinted>
  <dcterms:created xsi:type="dcterms:W3CDTF">2022-04-03T11:49:00Z</dcterms:created>
  <dcterms:modified xsi:type="dcterms:W3CDTF">2022-04-03T11:50:00Z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36A3AAB847874C1284139A7004E7C9A0</vt:lpwstr>
  </property>
</Properties>
</file>